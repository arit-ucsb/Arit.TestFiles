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8B0" w:rsidRDefault="001261D2">
      <w:r>
        <w:t>Hello World</w:t>
      </w:r>
      <w:bookmarkStart w:id="0" w:name="_GoBack"/>
      <w:bookmarkEnd w:id="0"/>
    </w:p>
    <w:sectPr w:rsidR="007D58B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E1A" w:rsidRDefault="00584E1A" w:rsidP="00350D85">
      <w:pPr>
        <w:spacing w:after="0" w:line="240" w:lineRule="auto"/>
      </w:pPr>
      <w:r>
        <w:separator/>
      </w:r>
    </w:p>
  </w:endnote>
  <w:endnote w:type="continuationSeparator" w:id="0">
    <w:p w:rsidR="00584E1A" w:rsidRDefault="00584E1A" w:rsidP="00350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D85" w:rsidRDefault="00350D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D85" w:rsidRDefault="00350D8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D85" w:rsidRDefault="00350D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E1A" w:rsidRDefault="00584E1A" w:rsidP="00350D85">
      <w:pPr>
        <w:spacing w:after="0" w:line="240" w:lineRule="auto"/>
      </w:pPr>
      <w:r>
        <w:separator/>
      </w:r>
    </w:p>
  </w:footnote>
  <w:footnote w:type="continuationSeparator" w:id="0">
    <w:p w:rsidR="00584E1A" w:rsidRDefault="00584E1A" w:rsidP="00350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D85" w:rsidRDefault="00350D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D85" w:rsidRDefault="00350D8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D85" w:rsidRDefault="00350D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E77"/>
    <w:rsid w:val="001261D2"/>
    <w:rsid w:val="00350D85"/>
    <w:rsid w:val="00584E1A"/>
    <w:rsid w:val="007D58B0"/>
    <w:rsid w:val="00DA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D85"/>
  </w:style>
  <w:style w:type="paragraph" w:styleId="Footer">
    <w:name w:val="footer"/>
    <w:basedOn w:val="Normal"/>
    <w:link w:val="FooterChar"/>
    <w:uiPriority w:val="99"/>
    <w:unhideWhenUsed/>
    <w:rsid w:val="00350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17BA854F.dotm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2015-02-07T00:39:00Z</dcterms:created>
  <dcterms:modified xsi:type="dcterms:W3CDTF">2015-02-07T00:39:00Z</dcterms:modified>
</cp:coreProperties>
</file>